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 w:bidi="hi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583565" y="1205865"/>
                      <wp:positionH relativeFrom="margin">
                        <wp:align>left</wp:align>
                      </wp:positionH>
                      <wp:positionV relativeFrom="margin">
                        <wp:align>top</wp:align>
                      </wp:positionV>
                      <wp:extent cx="2122805" cy="2051050"/>
                      <wp:effectExtent l="57150" t="57150" r="125095" b="139700"/>
                      <wp:wrapSquare wrapText="bothSides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05105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426ED" id="Oval 2" o:spid="_x0000_s1026" alt="Title: Professional Headshot of Man" style="position:absolute;margin-left:0;margin-top:0;width:167.15pt;height:161.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" strokecolor="#94b6d2 [3204]" strokeweight="5pt">
                      <v:fill r:id="rId11" o:title="" recolor="t" rotate="t" type="frame"/>
                      <v:stroke joinstyle="miter"/>
                      <v:shadow on="t" color="black" opacity="26214f" origin="-.5,-.5" offset=".74836mm,.74836mm"/>
                      <w10:wrap type="square" anchorx="margin" anchory="margin"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DC427E" w:rsidP="001B2ABD">
            <w:pPr>
              <w:pStyle w:val="Title"/>
            </w:pPr>
            <w:r>
              <w:t>NITESH MISHRA</w:t>
            </w:r>
          </w:p>
          <w:p w:rsidR="001B2ABD" w:rsidRDefault="00DC427E" w:rsidP="00DC427E">
            <w:pPr>
              <w:pStyle w:val="Subtitle"/>
            </w:pPr>
            <w:r>
              <w:rPr>
                <w:spacing w:val="0"/>
                <w:w w:val="100"/>
              </w:rPr>
              <w:t>Web Developer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27FA54D6B3D74F2F9FC2D407E342E5BF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3E0164" w:rsidRDefault="003E0164" w:rsidP="003E0164">
            <w:r>
              <w:t>Aspiring web developer student with a strong passion for creating engaging and user-friendly websites.</w:t>
            </w:r>
          </w:p>
          <w:p w:rsidR="003E0164" w:rsidRDefault="003E0164" w:rsidP="003E0164">
            <w:r>
              <w:t xml:space="preserve"> </w:t>
            </w:r>
          </w:p>
          <w:p w:rsidR="00036450" w:rsidRDefault="003E0164" w:rsidP="003E0164">
            <w:r>
              <w:t>Eager to apply my skills and collaborate with a dynamic team to build innovative and impactful web solutions that delight users and drive business success. Seeking an entry-level position to contribute my technical abilities and grow as a professional in the web development field.</w:t>
            </w:r>
          </w:p>
          <w:p w:rsidR="00036450" w:rsidRDefault="00036450" w:rsidP="00036450"/>
          <w:sdt>
            <w:sdtPr>
              <w:id w:val="-1954003311"/>
              <w:placeholder>
                <w:docPart w:val="C2078F78E62D47439AE2134AE6F21AC0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:rsidR="00C43BB6" w:rsidRDefault="007F5DB2" w:rsidP="004D3011">
            <w:sdt>
              <w:sdtPr>
                <w:id w:val="1111563247"/>
                <w:placeholder>
                  <w:docPart w:val="4CBA2EBB333E4783BE362FBCF8A953DD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PHONE:</w:t>
                </w:r>
              </w:sdtContent>
            </w:sdt>
          </w:p>
          <w:p w:rsidR="004D3011" w:rsidRDefault="00DC427E" w:rsidP="004D3011">
            <w:r>
              <w:t>9525172695</w:t>
            </w:r>
          </w:p>
          <w:p w:rsidR="004D3011" w:rsidRPr="004D3011" w:rsidRDefault="004D3011" w:rsidP="004D3011"/>
          <w:sdt>
            <w:sdtPr>
              <w:id w:val="67859272"/>
              <w:placeholder>
                <w:docPart w:val="4AAA7E422EBB4B91B4AF271847A1AB76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WEBSITE:</w:t>
                </w:r>
              </w:p>
            </w:sdtContent>
          </w:sdt>
          <w:p w:rsidR="004D3011" w:rsidRDefault="000C227D" w:rsidP="004D3011">
            <w:r>
              <w:t>niteshmishra188.github.io/portfolio.io/</w:t>
            </w:r>
          </w:p>
          <w:p w:rsidR="004D3011" w:rsidRDefault="004D3011" w:rsidP="004D3011"/>
          <w:sdt>
            <w:sdtPr>
              <w:id w:val="-240260293"/>
              <w:placeholder>
                <w:docPart w:val="7D05C71B77124D95B9443DCD53B3AA96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DC427E" w:rsidRDefault="00DC427E" w:rsidP="004D3011">
            <w:hyperlink r:id="rId12" w:history="1">
              <w:r w:rsidRPr="004900F6">
                <w:rPr>
                  <w:rStyle w:val="Hyperlink"/>
                </w:rPr>
                <w:t>mishranitesh188@gmail.com</w:t>
              </w:r>
            </w:hyperlink>
          </w:p>
          <w:sdt>
            <w:sdtPr>
              <w:id w:val="-1444214663"/>
              <w:placeholder>
                <w:docPart w:val="F2A6428B85804160B60DC38A5C0D77EE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3F3DEE" w:rsidP="004D3011">
            <w:r>
              <w:t>Reading</w:t>
            </w:r>
            <w:r w:rsidR="00BD08ED">
              <w:t xml:space="preserve"> Books</w:t>
            </w:r>
          </w:p>
          <w:p w:rsidR="00BD08ED" w:rsidRDefault="00BD08ED" w:rsidP="004D3011">
            <w:r>
              <w:t>Playing cricket</w:t>
            </w:r>
          </w:p>
          <w:p w:rsidR="004D3011" w:rsidRDefault="003F3DEE" w:rsidP="004D3011">
            <w:r>
              <w:t>Learning</w:t>
            </w:r>
            <w:r w:rsidR="00BD08ED">
              <w:t xml:space="preserve"> new technology</w:t>
            </w:r>
          </w:p>
          <w:p w:rsidR="00333990" w:rsidRDefault="00333990" w:rsidP="00333990">
            <w:pPr>
              <w:pStyle w:val="Heading3"/>
            </w:pPr>
            <w:r>
              <w:t>Language</w:t>
            </w:r>
          </w:p>
          <w:p w:rsidR="00333990" w:rsidRPr="00333990" w:rsidRDefault="00333990" w:rsidP="00333990">
            <w:r>
              <w:t xml:space="preserve">Hindi </w:t>
            </w:r>
          </w:p>
          <w:p w:rsidR="004D3011" w:rsidRDefault="00333990" w:rsidP="003F3DEE">
            <w:r>
              <w:t>English</w:t>
            </w:r>
          </w:p>
          <w:p w:rsidR="00333990" w:rsidRPr="004D3011" w:rsidRDefault="00F11FA3" w:rsidP="003F3DEE">
            <w:r>
              <w:t>Bhojpuri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6AC14EEAB4DE42D79774885312BBA68E"/>
              </w:placeholder>
              <w:temporary/>
              <w:showingPlcHdr/>
              <w15:appearance w15:val="hidden"/>
            </w:sdtPr>
            <w:sdtEndPr/>
            <w:sdtContent>
              <w:p w:rsidR="005040B6" w:rsidRDefault="00E25A26" w:rsidP="005040B6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5040B6" w:rsidRPr="005040B6" w:rsidRDefault="005040B6" w:rsidP="005040B6">
            <w:pPr>
              <w:rPr>
                <w:b/>
                <w:bCs/>
              </w:rPr>
            </w:pPr>
            <w:r w:rsidRPr="005040B6">
              <w:rPr>
                <w:b/>
                <w:bCs/>
              </w:rPr>
              <w:t>Diploma In Computer Science &amp; Engineering</w:t>
            </w:r>
          </w:p>
          <w:p w:rsidR="00036450" w:rsidRPr="005040B6" w:rsidRDefault="00C43BB6" w:rsidP="00B359E4">
            <w:pPr>
              <w:pStyle w:val="Heading4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University: </w:t>
            </w:r>
            <w:r w:rsidR="003C4F19" w:rsidRPr="005040B6">
              <w:rPr>
                <w:b w:val="0"/>
                <w:bCs/>
              </w:rPr>
              <w:t>Suresh Gyan Vihar University, Jaipur</w:t>
            </w:r>
            <w:r w:rsidR="005040B6" w:rsidRPr="005040B6">
              <w:rPr>
                <w:b w:val="0"/>
                <w:bCs/>
              </w:rPr>
              <w:t>, Rajasthan</w:t>
            </w:r>
          </w:p>
          <w:p w:rsidR="00036450" w:rsidRPr="00B359E4" w:rsidRDefault="00C43BB6" w:rsidP="00B359E4">
            <w:pPr>
              <w:pStyle w:val="Date"/>
            </w:pPr>
            <w:r>
              <w:t xml:space="preserve">Year of completion: </w:t>
            </w:r>
            <w:r w:rsidR="003C4F19">
              <w:t>2022</w:t>
            </w:r>
            <w:r w:rsidR="00036450" w:rsidRPr="00B359E4">
              <w:t xml:space="preserve"> - </w:t>
            </w:r>
            <w:r w:rsidR="003C4F19">
              <w:t>2024</w:t>
            </w:r>
          </w:p>
          <w:p w:rsidR="003C4F19" w:rsidRDefault="003C4F19" w:rsidP="00036450">
            <w:r>
              <w:t>CGPA: 8.0/10</w:t>
            </w:r>
          </w:p>
          <w:p w:rsidR="00036450" w:rsidRDefault="00036450" w:rsidP="00036450"/>
          <w:p w:rsidR="00036450" w:rsidRPr="00B359E4" w:rsidRDefault="00C43BB6" w:rsidP="00B359E4">
            <w:pPr>
              <w:pStyle w:val="Heading4"/>
            </w:pPr>
            <w:r>
              <w:t>Senior Secondary Education (12</w:t>
            </w:r>
            <w:r w:rsidRPr="00C43BB6">
              <w:rPr>
                <w:vertAlign w:val="superscript"/>
              </w:rPr>
              <w:t>th</w:t>
            </w:r>
            <w:r>
              <w:t xml:space="preserve"> Grade)</w:t>
            </w:r>
          </w:p>
          <w:p w:rsidR="00036450" w:rsidRDefault="00C43BB6" w:rsidP="00C43BB6">
            <w:r>
              <w:t>School Name: Lok Mahavidyalaya Hafizpur, Saran,Bihar</w:t>
            </w:r>
          </w:p>
          <w:p w:rsidR="00754119" w:rsidRPr="00B359E4" w:rsidRDefault="00754119" w:rsidP="00C43BB6">
            <w:r>
              <w:t xml:space="preserve">Board: </w:t>
            </w:r>
            <w:bookmarkStart w:id="0" w:name="_GoBack"/>
            <w:bookmarkEnd w:id="0"/>
            <w:r>
              <w:t>BSEB</w:t>
            </w:r>
          </w:p>
          <w:p w:rsidR="00036450" w:rsidRDefault="00C43BB6" w:rsidP="00036450">
            <w:r>
              <w:t>Year of completion: 2018-2020</w:t>
            </w:r>
          </w:p>
          <w:p w:rsidR="00C43BB6" w:rsidRDefault="00C43BB6" w:rsidP="00036450">
            <w:r>
              <w:t>Percentage: 75.4%</w:t>
            </w:r>
          </w:p>
          <w:p w:rsidR="00036450" w:rsidRDefault="003E0164" w:rsidP="00036450">
            <w:pPr>
              <w:pStyle w:val="Heading2"/>
            </w:pPr>
            <w:r>
              <w:t>Internship</w:t>
            </w:r>
          </w:p>
          <w:p w:rsidR="00036450" w:rsidRDefault="00C43BB6" w:rsidP="00B359E4">
            <w:pPr>
              <w:pStyle w:val="Heading4"/>
              <w:rPr>
                <w:bCs/>
              </w:rPr>
            </w:pPr>
            <w:r>
              <w:t>CODSOFT</w:t>
            </w:r>
            <w:r w:rsidR="00036450">
              <w:t xml:space="preserve"> </w:t>
            </w:r>
            <w:r w:rsidR="00036450" w:rsidRPr="00036450">
              <w:t xml:space="preserve"> </w:t>
            </w:r>
          </w:p>
          <w:p w:rsidR="00036450" w:rsidRPr="00036450" w:rsidRDefault="003E0164" w:rsidP="00B359E4">
            <w:pPr>
              <w:pStyle w:val="Date"/>
            </w:pPr>
            <w:r>
              <w:t xml:space="preserve">15/08/2023 </w:t>
            </w:r>
            <w:r w:rsidR="00036450" w:rsidRPr="00036450">
              <w:t>–</w:t>
            </w:r>
            <w:r>
              <w:t xml:space="preserve"> 15/09/2023</w:t>
            </w:r>
          </w:p>
          <w:p w:rsidR="00036450" w:rsidRDefault="003E0164" w:rsidP="00036450">
            <w:r>
              <w:t>Successfully completed 4 weeks of virtual internship program in web development</w:t>
            </w:r>
            <w:r w:rsidR="00036450" w:rsidRPr="00036450">
              <w:t xml:space="preserve"> </w:t>
            </w:r>
          </w:p>
          <w:p w:rsidR="004D3011" w:rsidRDefault="004D3011" w:rsidP="00036450"/>
          <w:sdt>
            <w:sdtPr>
              <w:id w:val="1669594239"/>
              <w:placeholder>
                <w:docPart w:val="056DBFFCEC0B4767B90D48186A5DCF0D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4D3011" w:rsidRDefault="00D567B1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eastAsia="en-US" w:bidi="hi-IN"/>
              </w:rPr>
              <w:drawing>
                <wp:inline distT="0" distB="0" distL="0" distR="0" wp14:anchorId="5718923C" wp14:editId="64AEEB13">
                  <wp:extent cx="4302760" cy="2251421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:rsidR="00B75673" w:rsidRPr="00B75673" w:rsidRDefault="00B75673" w:rsidP="00A618F3">
      <w:pPr>
        <w:pStyle w:val="Heading1"/>
        <w:spacing w:before="209"/>
        <w:rPr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3117B" w:rsidRPr="00B75673" w:rsidRDefault="007F5DB2" w:rsidP="000C45FF">
      <w:pPr>
        <w:tabs>
          <w:tab w:val="left" w:pos="990"/>
        </w:tabs>
        <w:rPr>
          <w:rFonts w:ascii="Times New Roman" w:hAnsi="Times New Roman" w:cs="Times New Roman"/>
          <w:sz w:val="14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3117B" w:rsidRPr="00B75673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DB2" w:rsidRDefault="007F5DB2" w:rsidP="000C45FF">
      <w:r>
        <w:separator/>
      </w:r>
    </w:p>
  </w:endnote>
  <w:endnote w:type="continuationSeparator" w:id="0">
    <w:p w:rsidR="007F5DB2" w:rsidRDefault="007F5DB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DB2" w:rsidRDefault="007F5DB2" w:rsidP="000C45FF">
      <w:r>
        <w:separator/>
      </w:r>
    </w:p>
  </w:footnote>
  <w:footnote w:type="continuationSeparator" w:id="0">
    <w:p w:rsidR="007F5DB2" w:rsidRDefault="007F5DB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 w:bidi="hi-IN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B599A"/>
    <w:multiLevelType w:val="hybridMultilevel"/>
    <w:tmpl w:val="0B3417EE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27E"/>
    <w:rsid w:val="00036450"/>
    <w:rsid w:val="00094499"/>
    <w:rsid w:val="000C227D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33990"/>
    <w:rsid w:val="00345D4F"/>
    <w:rsid w:val="0037121F"/>
    <w:rsid w:val="003A6B7D"/>
    <w:rsid w:val="003B06CA"/>
    <w:rsid w:val="003C1BED"/>
    <w:rsid w:val="003C4F19"/>
    <w:rsid w:val="003E0164"/>
    <w:rsid w:val="003F3DEE"/>
    <w:rsid w:val="004071FC"/>
    <w:rsid w:val="00445947"/>
    <w:rsid w:val="004813B3"/>
    <w:rsid w:val="00496591"/>
    <w:rsid w:val="004C63E4"/>
    <w:rsid w:val="004D3011"/>
    <w:rsid w:val="005040B6"/>
    <w:rsid w:val="005262AC"/>
    <w:rsid w:val="005E39D5"/>
    <w:rsid w:val="00600670"/>
    <w:rsid w:val="0062123A"/>
    <w:rsid w:val="00646E75"/>
    <w:rsid w:val="006771D0"/>
    <w:rsid w:val="00715FCB"/>
    <w:rsid w:val="00743101"/>
    <w:rsid w:val="00754119"/>
    <w:rsid w:val="007775E1"/>
    <w:rsid w:val="007867A0"/>
    <w:rsid w:val="007927F5"/>
    <w:rsid w:val="007F5DB2"/>
    <w:rsid w:val="00802CA0"/>
    <w:rsid w:val="009260CD"/>
    <w:rsid w:val="00952C25"/>
    <w:rsid w:val="00A2118D"/>
    <w:rsid w:val="00A618F3"/>
    <w:rsid w:val="00AD76E2"/>
    <w:rsid w:val="00B20152"/>
    <w:rsid w:val="00B359E4"/>
    <w:rsid w:val="00B57D98"/>
    <w:rsid w:val="00B70850"/>
    <w:rsid w:val="00B75673"/>
    <w:rsid w:val="00BD08ED"/>
    <w:rsid w:val="00C066B6"/>
    <w:rsid w:val="00C37BA1"/>
    <w:rsid w:val="00C43BB6"/>
    <w:rsid w:val="00C4674C"/>
    <w:rsid w:val="00C506CF"/>
    <w:rsid w:val="00C72BED"/>
    <w:rsid w:val="00C9578B"/>
    <w:rsid w:val="00CB0055"/>
    <w:rsid w:val="00D2522B"/>
    <w:rsid w:val="00D422DE"/>
    <w:rsid w:val="00D5459D"/>
    <w:rsid w:val="00D567B1"/>
    <w:rsid w:val="00DA1F4D"/>
    <w:rsid w:val="00DC427E"/>
    <w:rsid w:val="00DD172A"/>
    <w:rsid w:val="00E25A26"/>
    <w:rsid w:val="00E4381A"/>
    <w:rsid w:val="00E55D74"/>
    <w:rsid w:val="00F11FA3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ishranitesh188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M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MS-OFFICE</c:v>
                </c:pt>
                <c:pt idx="1">
                  <c:v>MYSQL</c:v>
                </c:pt>
                <c:pt idx="2">
                  <c:v>PHP</c:v>
                </c:pt>
                <c:pt idx="3">
                  <c:v>JS</c:v>
                </c:pt>
                <c:pt idx="4">
                  <c:v>CSS</c:v>
                </c:pt>
                <c:pt idx="5">
                  <c:v>HTML</c:v>
                </c:pt>
                <c:pt idx="6">
                  <c:v>C/C++</c:v>
                </c:pt>
                <c:pt idx="7">
                  <c:v>JAVA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0.95</c:v>
                </c:pt>
                <c:pt idx="1">
                  <c:v>0.85</c:v>
                </c:pt>
                <c:pt idx="2">
                  <c:v>0.8</c:v>
                </c:pt>
                <c:pt idx="3">
                  <c:v>0.5</c:v>
                </c:pt>
                <c:pt idx="4">
                  <c:v>0.75</c:v>
                </c:pt>
                <c:pt idx="5">
                  <c:v>0.9</c:v>
                </c:pt>
                <c:pt idx="6">
                  <c:v>0.5</c:v>
                </c:pt>
                <c:pt idx="7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E4-400A-A4D9-B443660034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FA54D6B3D74F2F9FC2D407E342E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2261A-3E3B-475B-9548-768C48D55816}"/>
      </w:docPartPr>
      <w:docPartBody>
        <w:p w:rsidR="00000000" w:rsidRDefault="00F9111B">
          <w:pPr>
            <w:pStyle w:val="27FA54D6B3D74F2F9FC2D407E342E5BF"/>
          </w:pPr>
          <w:r w:rsidRPr="00D5459D">
            <w:t>Profile</w:t>
          </w:r>
        </w:p>
      </w:docPartBody>
    </w:docPart>
    <w:docPart>
      <w:docPartPr>
        <w:name w:val="C2078F78E62D47439AE2134AE6F21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62C20-A327-4FE9-B549-B02C215C8E11}"/>
      </w:docPartPr>
      <w:docPartBody>
        <w:p w:rsidR="00000000" w:rsidRDefault="00F9111B">
          <w:pPr>
            <w:pStyle w:val="C2078F78E62D47439AE2134AE6F21AC0"/>
          </w:pPr>
          <w:r w:rsidRPr="00CB0055">
            <w:t>Contact</w:t>
          </w:r>
        </w:p>
      </w:docPartBody>
    </w:docPart>
    <w:docPart>
      <w:docPartPr>
        <w:name w:val="4CBA2EBB333E4783BE362FBCF8A95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9E021-A8FA-4222-9DDE-9BDAD90B72FA}"/>
      </w:docPartPr>
      <w:docPartBody>
        <w:p w:rsidR="00000000" w:rsidRDefault="00F9111B">
          <w:pPr>
            <w:pStyle w:val="4CBA2EBB333E4783BE362FBCF8A953DD"/>
          </w:pPr>
          <w:r w:rsidRPr="004D3011">
            <w:t>PHONE:</w:t>
          </w:r>
        </w:p>
      </w:docPartBody>
    </w:docPart>
    <w:docPart>
      <w:docPartPr>
        <w:name w:val="4AAA7E422EBB4B91B4AF271847A1A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69422-B6A0-4BB0-883E-FF8667035624}"/>
      </w:docPartPr>
      <w:docPartBody>
        <w:p w:rsidR="00000000" w:rsidRDefault="00F9111B">
          <w:pPr>
            <w:pStyle w:val="4AAA7E422EBB4B91B4AF271847A1AB76"/>
          </w:pPr>
          <w:r w:rsidRPr="004D3011">
            <w:t>WEBSITE:</w:t>
          </w:r>
        </w:p>
      </w:docPartBody>
    </w:docPart>
    <w:docPart>
      <w:docPartPr>
        <w:name w:val="7D05C71B77124D95B9443DCD53B3A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3526C-462F-4442-8EC5-7EB75E27A7E4}"/>
      </w:docPartPr>
      <w:docPartBody>
        <w:p w:rsidR="00000000" w:rsidRDefault="00F9111B">
          <w:pPr>
            <w:pStyle w:val="7D05C71B77124D95B9443DCD53B3AA96"/>
          </w:pPr>
          <w:r w:rsidRPr="004D3011">
            <w:t>EMAIL:</w:t>
          </w:r>
        </w:p>
      </w:docPartBody>
    </w:docPart>
    <w:docPart>
      <w:docPartPr>
        <w:name w:val="F2A6428B85804160B60DC38A5C0D7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B6D25-85F6-4AA9-9CC9-0B61DE61DD9E}"/>
      </w:docPartPr>
      <w:docPartBody>
        <w:p w:rsidR="00000000" w:rsidRDefault="00F9111B">
          <w:pPr>
            <w:pStyle w:val="F2A6428B85804160B60DC38A5C0D77EE"/>
          </w:pPr>
          <w:r w:rsidRPr="00CB0055">
            <w:t>Hobbies</w:t>
          </w:r>
        </w:p>
      </w:docPartBody>
    </w:docPart>
    <w:docPart>
      <w:docPartPr>
        <w:name w:val="6AC14EEAB4DE42D79774885312BBA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9019-6E50-49AB-B5F3-83E047675A2A}"/>
      </w:docPartPr>
      <w:docPartBody>
        <w:p w:rsidR="00000000" w:rsidRDefault="00F9111B">
          <w:pPr>
            <w:pStyle w:val="6AC14EEAB4DE42D79774885312BBA68E"/>
          </w:pPr>
          <w:r w:rsidRPr="00036450">
            <w:t>EDUCATION</w:t>
          </w:r>
        </w:p>
      </w:docPartBody>
    </w:docPart>
    <w:docPart>
      <w:docPartPr>
        <w:name w:val="056DBFFCEC0B4767B90D48186A5DC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98644-EF0D-4852-A615-4223D92FEC4B}"/>
      </w:docPartPr>
      <w:docPartBody>
        <w:p w:rsidR="00000000" w:rsidRDefault="00F9111B">
          <w:pPr>
            <w:pStyle w:val="056DBFFCEC0B4767B90D48186A5DCF0D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97"/>
    <w:rsid w:val="002B4797"/>
    <w:rsid w:val="00F9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B4797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15874ADA3F427FA84A2CF38B320373">
    <w:name w:val="D615874ADA3F427FA84A2CF38B320373"/>
  </w:style>
  <w:style w:type="paragraph" w:customStyle="1" w:styleId="99A05D2A5F4C4893B4D1DF831C170665">
    <w:name w:val="99A05D2A5F4C4893B4D1DF831C170665"/>
  </w:style>
  <w:style w:type="paragraph" w:customStyle="1" w:styleId="27FA54D6B3D74F2F9FC2D407E342E5BF">
    <w:name w:val="27FA54D6B3D74F2F9FC2D407E342E5BF"/>
  </w:style>
  <w:style w:type="paragraph" w:customStyle="1" w:styleId="E0AD5310AE334008A9A85FBA813FA475">
    <w:name w:val="E0AD5310AE334008A9A85FBA813FA475"/>
  </w:style>
  <w:style w:type="paragraph" w:customStyle="1" w:styleId="C2078F78E62D47439AE2134AE6F21AC0">
    <w:name w:val="C2078F78E62D47439AE2134AE6F21AC0"/>
  </w:style>
  <w:style w:type="paragraph" w:customStyle="1" w:styleId="4CBA2EBB333E4783BE362FBCF8A953DD">
    <w:name w:val="4CBA2EBB333E4783BE362FBCF8A953DD"/>
  </w:style>
  <w:style w:type="paragraph" w:customStyle="1" w:styleId="896B0C49F3614677ABF81E1DB724825C">
    <w:name w:val="896B0C49F3614677ABF81E1DB724825C"/>
  </w:style>
  <w:style w:type="paragraph" w:customStyle="1" w:styleId="4AAA7E422EBB4B91B4AF271847A1AB76">
    <w:name w:val="4AAA7E422EBB4B91B4AF271847A1AB76"/>
  </w:style>
  <w:style w:type="paragraph" w:customStyle="1" w:styleId="F6A5BC950DC94276BB20B9875C7808D0">
    <w:name w:val="F6A5BC950DC94276BB20B9875C7808D0"/>
  </w:style>
  <w:style w:type="paragraph" w:customStyle="1" w:styleId="7D05C71B77124D95B9443DCD53B3AA96">
    <w:name w:val="7D05C71B77124D95B9443DCD53B3AA9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BAC2634586241D68060CE2F0AA02BB1">
    <w:name w:val="3BAC2634586241D68060CE2F0AA02BB1"/>
  </w:style>
  <w:style w:type="paragraph" w:customStyle="1" w:styleId="F2A6428B85804160B60DC38A5C0D77EE">
    <w:name w:val="F2A6428B85804160B60DC38A5C0D77EE"/>
  </w:style>
  <w:style w:type="paragraph" w:customStyle="1" w:styleId="7AE4EEA950324CEFA86A6BD61BAD875E">
    <w:name w:val="7AE4EEA950324CEFA86A6BD61BAD875E"/>
  </w:style>
  <w:style w:type="paragraph" w:customStyle="1" w:styleId="31E4331232924B64A060213DDA192113">
    <w:name w:val="31E4331232924B64A060213DDA192113"/>
  </w:style>
  <w:style w:type="paragraph" w:customStyle="1" w:styleId="46C114C8B0C940C2B187AE988F3FE534">
    <w:name w:val="46C114C8B0C940C2B187AE988F3FE534"/>
  </w:style>
  <w:style w:type="paragraph" w:customStyle="1" w:styleId="7D8937CF114347AFA2768423E1FD3F8F">
    <w:name w:val="7D8937CF114347AFA2768423E1FD3F8F"/>
  </w:style>
  <w:style w:type="paragraph" w:customStyle="1" w:styleId="6AC14EEAB4DE42D79774885312BBA68E">
    <w:name w:val="6AC14EEAB4DE42D79774885312BBA68E"/>
  </w:style>
  <w:style w:type="paragraph" w:customStyle="1" w:styleId="90B29076D1D44E1596C86E6BC38C1CE3">
    <w:name w:val="90B29076D1D44E1596C86E6BC38C1CE3"/>
  </w:style>
  <w:style w:type="paragraph" w:customStyle="1" w:styleId="5A2C7485890F49CAA3C88B716A96E626">
    <w:name w:val="5A2C7485890F49CAA3C88B716A96E626"/>
  </w:style>
  <w:style w:type="paragraph" w:customStyle="1" w:styleId="778BCE2412A940DBB49DC0E0DA6ED1E8">
    <w:name w:val="778BCE2412A940DBB49DC0E0DA6ED1E8"/>
  </w:style>
  <w:style w:type="paragraph" w:customStyle="1" w:styleId="2DB9C8C288AF425B9E0015FFB558DEA2">
    <w:name w:val="2DB9C8C288AF425B9E0015FFB558DEA2"/>
  </w:style>
  <w:style w:type="paragraph" w:customStyle="1" w:styleId="99D2123F637C4EB3A5FE5376FA0DBCD1">
    <w:name w:val="99D2123F637C4EB3A5FE5376FA0DBCD1"/>
  </w:style>
  <w:style w:type="paragraph" w:customStyle="1" w:styleId="3910DC2D7766498E91B3C4DAFDC2E9E4">
    <w:name w:val="3910DC2D7766498E91B3C4DAFDC2E9E4"/>
  </w:style>
  <w:style w:type="paragraph" w:customStyle="1" w:styleId="480FFB57DFA94EF98C6F224D65F2B676">
    <w:name w:val="480FFB57DFA94EF98C6F224D65F2B676"/>
  </w:style>
  <w:style w:type="paragraph" w:customStyle="1" w:styleId="8AE89CA3DCB2422FBCE3D55760F9DFBF">
    <w:name w:val="8AE89CA3DCB2422FBCE3D55760F9DFBF"/>
  </w:style>
  <w:style w:type="paragraph" w:customStyle="1" w:styleId="34F353A14FDC48FD8C768808E2A7484B">
    <w:name w:val="34F353A14FDC48FD8C768808E2A7484B"/>
  </w:style>
  <w:style w:type="paragraph" w:customStyle="1" w:styleId="413E8E16F22C457C968CEC54FF336020">
    <w:name w:val="413E8E16F22C457C968CEC54FF336020"/>
  </w:style>
  <w:style w:type="paragraph" w:customStyle="1" w:styleId="A28836B88C034098867012C1661195E1">
    <w:name w:val="A28836B88C034098867012C1661195E1"/>
  </w:style>
  <w:style w:type="paragraph" w:customStyle="1" w:styleId="61B2079AD2E9421FBF579A480180C443">
    <w:name w:val="61B2079AD2E9421FBF579A480180C443"/>
  </w:style>
  <w:style w:type="paragraph" w:customStyle="1" w:styleId="238988A21D514DBF847DBBF67CD4F32E">
    <w:name w:val="238988A21D514DBF847DBBF67CD4F32E"/>
  </w:style>
  <w:style w:type="paragraph" w:customStyle="1" w:styleId="C7B5EB7274CB4983A572C07DF8C34862">
    <w:name w:val="C7B5EB7274CB4983A572C07DF8C34862"/>
  </w:style>
  <w:style w:type="paragraph" w:customStyle="1" w:styleId="1E38EAE64BC24FB79572AFA5CEBE49EE">
    <w:name w:val="1E38EAE64BC24FB79572AFA5CEBE49EE"/>
  </w:style>
  <w:style w:type="paragraph" w:customStyle="1" w:styleId="EA931857628B49B6984AE45C2B0955E0">
    <w:name w:val="EA931857628B49B6984AE45C2B0955E0"/>
  </w:style>
  <w:style w:type="paragraph" w:customStyle="1" w:styleId="292EFCF7B67646B8AB18C6271667D132">
    <w:name w:val="292EFCF7B67646B8AB18C6271667D132"/>
  </w:style>
  <w:style w:type="paragraph" w:customStyle="1" w:styleId="F76A7D14E2644A36A88B5EDDA0C28685">
    <w:name w:val="F76A7D14E2644A36A88B5EDDA0C28685"/>
  </w:style>
  <w:style w:type="paragraph" w:customStyle="1" w:styleId="C1E9CF08092C447A94E339AB5C227987">
    <w:name w:val="C1E9CF08092C447A94E339AB5C227987"/>
  </w:style>
  <w:style w:type="paragraph" w:customStyle="1" w:styleId="94B054EF73BC4DA485B6F34D98D6E719">
    <w:name w:val="94B054EF73BC4DA485B6F34D98D6E719"/>
  </w:style>
  <w:style w:type="paragraph" w:customStyle="1" w:styleId="716CB200378947AE88EFA5E1F570C066">
    <w:name w:val="716CB200378947AE88EFA5E1F570C066"/>
  </w:style>
  <w:style w:type="paragraph" w:customStyle="1" w:styleId="0AA0FACFBFE143A3811EA892D1306A32">
    <w:name w:val="0AA0FACFBFE143A3811EA892D1306A32"/>
  </w:style>
  <w:style w:type="paragraph" w:customStyle="1" w:styleId="DA123DE9DE7E4425B90A220363772C85">
    <w:name w:val="DA123DE9DE7E4425B90A220363772C85"/>
  </w:style>
  <w:style w:type="character" w:customStyle="1" w:styleId="Heading2Char">
    <w:name w:val="Heading 2 Char"/>
    <w:basedOn w:val="DefaultParagraphFont"/>
    <w:link w:val="Heading2"/>
    <w:uiPriority w:val="9"/>
    <w:rsid w:val="002B4797"/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paragraph" w:customStyle="1" w:styleId="056DBFFCEC0B4767B90D48186A5DCF0D">
    <w:name w:val="056DBFFCEC0B4767B90D48186A5DCF0D"/>
  </w:style>
  <w:style w:type="paragraph" w:customStyle="1" w:styleId="EBC1E4C3A1734B1E85B57C571BC8DDDB">
    <w:name w:val="EBC1E4C3A1734B1E85B57C571BC8DDDB"/>
    <w:rsid w:val="002B4797"/>
  </w:style>
  <w:style w:type="paragraph" w:customStyle="1" w:styleId="AE96E37E427E42E18F317FFD576D63C0">
    <w:name w:val="AE96E37E427E42E18F317FFD576D63C0"/>
    <w:rsid w:val="002B4797"/>
  </w:style>
  <w:style w:type="paragraph" w:customStyle="1" w:styleId="BF34D52201A2479AB5D7EBBAD1A9C5E0">
    <w:name w:val="BF34D52201A2479AB5D7EBBAD1A9C5E0"/>
    <w:rsid w:val="002B4797"/>
  </w:style>
  <w:style w:type="paragraph" w:customStyle="1" w:styleId="895C65B4186F4B7A8DE18725A716E9DE">
    <w:name w:val="895C65B4186F4B7A8DE18725A716E9DE"/>
    <w:rsid w:val="002B4797"/>
  </w:style>
  <w:style w:type="paragraph" w:customStyle="1" w:styleId="C04E29FF2E1A41739EAC6AA2D1EC6EBF">
    <w:name w:val="C04E29FF2E1A41739EAC6AA2D1EC6EBF"/>
    <w:rsid w:val="002B4797"/>
  </w:style>
  <w:style w:type="paragraph" w:customStyle="1" w:styleId="BA3CB273F84146DEB95939F249ED45AD">
    <w:name w:val="BA3CB273F84146DEB95939F249ED45AD"/>
    <w:rsid w:val="002B4797"/>
  </w:style>
  <w:style w:type="paragraph" w:customStyle="1" w:styleId="FC96FCC3C81640C3BF4FAF15F3641A4F">
    <w:name w:val="FC96FCC3C81640C3BF4FAF15F3641A4F"/>
    <w:rsid w:val="002B4797"/>
  </w:style>
  <w:style w:type="paragraph" w:customStyle="1" w:styleId="D61381D718C0461885250E7556196001">
    <w:name w:val="D61381D718C0461885250E7556196001"/>
    <w:rsid w:val="002B4797"/>
  </w:style>
  <w:style w:type="paragraph" w:customStyle="1" w:styleId="5AEDB09A85B8417F80AB2394BB9E0A0C">
    <w:name w:val="5AEDB09A85B8417F80AB2394BB9E0A0C"/>
    <w:rsid w:val="002B4797"/>
  </w:style>
  <w:style w:type="paragraph" w:customStyle="1" w:styleId="2BDB8CAF4D9F4CFC87CC52DC7D2E5664">
    <w:name w:val="2BDB8CAF4D9F4CFC87CC52DC7D2E5664"/>
    <w:rsid w:val="002B4797"/>
  </w:style>
  <w:style w:type="paragraph" w:customStyle="1" w:styleId="EB6544B14B1C49039916066859A9EDB5">
    <w:name w:val="EB6544B14B1C49039916066859A9EDB5"/>
    <w:rsid w:val="002B47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2024-05-21T10:12:00Z</dcterms:created>
  <dcterms:modified xsi:type="dcterms:W3CDTF">2024-05-21T11:48:00Z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